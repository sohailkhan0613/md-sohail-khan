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A8645" w14:textId="77777777" w:rsidR="00410C5F" w:rsidRPr="00410C5F" w:rsidRDefault="00410C5F" w:rsidP="00FB5377">
      <w:pPr>
        <w:pStyle w:val="Title"/>
      </w:pPr>
      <w:r w:rsidRPr="00410C5F">
        <w:t>Mohd Sohail Khan</w:t>
      </w:r>
    </w:p>
    <w:p w14:paraId="525DF7B5" w14:textId="77777777" w:rsidR="00410C5F" w:rsidRPr="00410C5F" w:rsidRDefault="00410C5F" w:rsidP="00410C5F">
      <w:pPr>
        <w:rPr>
          <w:caps/>
          <w:color w:val="3A3A3A" w:themeColor="background2" w:themeShade="40"/>
          <w:spacing w:val="80"/>
          <w:kern w:val="144"/>
          <w:sz w:val="28"/>
          <w:szCs w:val="28"/>
        </w:rPr>
      </w:pPr>
      <w:r w:rsidRPr="00410C5F">
        <w:rPr>
          <w:caps/>
          <w:color w:val="3A3A3A" w:themeColor="background2" w:themeShade="40"/>
          <w:spacing w:val="80"/>
          <w:kern w:val="144"/>
          <w:sz w:val="28"/>
          <w:szCs w:val="28"/>
        </w:rPr>
        <w:t>Software Engineer | AI Chatbot Specialist</w:t>
      </w:r>
    </w:p>
    <w:p w14:paraId="79F4B125" w14:textId="77777777" w:rsidR="00410C5F" w:rsidRPr="00410C5F" w:rsidRDefault="00410C5F" w:rsidP="00410C5F">
      <w:pPr>
        <w:rPr>
          <w:sz w:val="32"/>
          <w:szCs w:val="32"/>
        </w:rPr>
      </w:pPr>
      <w:r w:rsidRPr="00410C5F">
        <w:rPr>
          <w:sz w:val="32"/>
          <w:szCs w:val="32"/>
        </w:rPr>
        <w:t>Portfolio: https://md-sohail-khan.lovable.app</w:t>
      </w:r>
    </w:p>
    <w:p w14:paraId="3863519E" w14:textId="2A59EA7C" w:rsidR="00313E55" w:rsidRPr="00410C5F" w:rsidRDefault="00313E55" w:rsidP="00FB5377">
      <w:pPr>
        <w:pStyle w:val="Title"/>
      </w:pPr>
    </w:p>
    <w:p w14:paraId="6AC12634" w14:textId="77777777" w:rsidR="00410C5F" w:rsidRPr="00410C5F" w:rsidRDefault="00410C5F" w:rsidP="00410C5F">
      <w:pPr>
        <w:pStyle w:val="ContactInfo"/>
        <w:jc w:val="left"/>
      </w:pPr>
      <w:hyperlink r:id="rId9" w:tgtFrame="_blank" w:history="1">
        <w:r w:rsidRPr="00410C5F">
          <w:rPr>
            <w:rStyle w:val="Hyperlink"/>
          </w:rPr>
          <w:t>sk581470@gmail.com</w:t>
        </w:r>
      </w:hyperlink>
      <w:r w:rsidRPr="00410C5F">
        <w:br/>
        <w:t>+91-9381635201</w:t>
      </w:r>
      <w:r w:rsidRPr="00410C5F">
        <w:br/>
        <w:t>Hyderabad, India</w:t>
      </w:r>
    </w:p>
    <w:p w14:paraId="0EE38936" w14:textId="77777777" w:rsidR="00410C5F" w:rsidRPr="00410C5F" w:rsidRDefault="00410C5F" w:rsidP="00410C5F">
      <w:pPr>
        <w:pStyle w:val="ContactInfo"/>
        <w:jc w:val="left"/>
      </w:pPr>
      <w:hyperlink r:id="rId10" w:history="1">
        <w:r w:rsidRPr="00410C5F">
          <w:rPr>
            <w:rStyle w:val="Hyperlink"/>
          </w:rPr>
          <w:t>https://github.com/sohailkhan0613</w:t>
        </w:r>
      </w:hyperlink>
    </w:p>
    <w:p w14:paraId="4A139ACF" w14:textId="77777777" w:rsidR="00410C5F" w:rsidRPr="00410C5F" w:rsidRDefault="00410C5F" w:rsidP="00410C5F">
      <w:pPr>
        <w:pStyle w:val="ContactInfo"/>
        <w:jc w:val="left"/>
      </w:pPr>
      <w:r w:rsidRPr="00410C5F">
        <w:t>https://www.linkedin.com/in/mohd-sohail-khan-8b59a41ab/</w:t>
      </w:r>
    </w:p>
    <w:p w14:paraId="553EF55C" w14:textId="6D26C7E5" w:rsidR="00313E55" w:rsidRPr="00410C5F" w:rsidRDefault="00313E55" w:rsidP="00FB5377">
      <w:pPr>
        <w:pStyle w:val="Subtitle"/>
      </w:pPr>
    </w:p>
    <w:p w14:paraId="6B57B7E4" w14:textId="77777777" w:rsidR="000A5CD0" w:rsidRPr="00410C5F" w:rsidRDefault="00FB5377" w:rsidP="00FB5377">
      <w:pPr>
        <w:pStyle w:val="Heading1"/>
      </w:pPr>
      <w:r w:rsidRPr="00410C5F">
        <w:t xml:space="preserve"> Career Summary</w:t>
      </w:r>
    </w:p>
    <w:p w14:paraId="0CE67FA6" w14:textId="262DC1DC" w:rsidR="00410C5F" w:rsidRPr="00410C5F" w:rsidRDefault="00410C5F" w:rsidP="00FB5377">
      <w:pPr>
        <w:rPr>
          <w:sz w:val="24"/>
        </w:rPr>
      </w:pPr>
      <w:r w:rsidRPr="00410C5F">
        <w:rPr>
          <w:sz w:val="24"/>
        </w:rPr>
        <w:t xml:space="preserve">Innovative Software Engineer with </w:t>
      </w:r>
      <w:r>
        <w:rPr>
          <w:sz w:val="24"/>
        </w:rPr>
        <w:t>5</w:t>
      </w:r>
      <w:r w:rsidRPr="00410C5F">
        <w:rPr>
          <w:sz w:val="24"/>
        </w:rPr>
        <w:t>+ years' experience specializing in the design, training, and deployment of enterprise-grade AI chatbots and web solutions. Skilled at transforming complex requirements into robust, scalable, and user-centric products for ITSM, HR, Healthcare, Claims, and E-Commerce domains. Renowned for combining technical mastery with business sense, collaborating effortlessly with cross-functional teams to deliver impactful solutions on tight, dynamic timelines.</w:t>
      </w:r>
    </w:p>
    <w:p w14:paraId="0AF75BD6" w14:textId="1B058325" w:rsidR="0035013F" w:rsidRPr="00FB5377" w:rsidRDefault="00FB5377" w:rsidP="00FB5377">
      <w:pPr>
        <w:pStyle w:val="Heading1"/>
      </w:pPr>
      <w:r w:rsidRPr="00FB5377">
        <w:t xml:space="preserve"> </w:t>
      </w:r>
      <w:r w:rsidR="00410C5F">
        <w:t>TECHNICAL SKILLS</w:t>
      </w:r>
    </w:p>
    <w:p w14:paraId="5D4AE04D" w14:textId="287867CA" w:rsidR="00410C5F" w:rsidRDefault="00410C5F" w:rsidP="00410C5F">
      <w:pPr>
        <w:numPr>
          <w:ilvl w:val="0"/>
          <w:numId w:val="3"/>
        </w:numPr>
        <w:rPr>
          <w:lang w:val="en-IN"/>
        </w:rPr>
      </w:pPr>
      <w:r w:rsidRPr="00410C5F">
        <w:rPr>
          <w:lang w:val="en-IN"/>
        </w:rPr>
        <w:t>AI Chatbot Development (Kore.ai</w:t>
      </w:r>
      <w:r w:rsidRPr="00410C5F">
        <w:rPr>
          <w:lang w:val="en-IN"/>
        </w:rPr>
        <w:t xml:space="preserve"> – both XO10 and XO11</w:t>
      </w:r>
      <w:r w:rsidRPr="00410C5F">
        <w:rPr>
          <w:lang w:val="en-IN"/>
        </w:rPr>
        <w:t xml:space="preserve">, </w:t>
      </w:r>
      <w:proofErr w:type="spellStart"/>
      <w:r w:rsidRPr="00410C5F">
        <w:rPr>
          <w:lang w:val="en-IN"/>
        </w:rPr>
        <w:t>BotKit</w:t>
      </w:r>
      <w:proofErr w:type="spellEnd"/>
      <w:r w:rsidRPr="00410C5F">
        <w:rPr>
          <w:lang w:val="en-IN"/>
        </w:rPr>
        <w:t xml:space="preserve">, </w:t>
      </w:r>
      <w:proofErr w:type="spellStart"/>
      <w:r w:rsidRPr="00410C5F">
        <w:rPr>
          <w:lang w:val="en-IN"/>
        </w:rPr>
        <w:t>WebSDK</w:t>
      </w:r>
      <w:proofErr w:type="spellEnd"/>
      <w:r w:rsidRPr="00410C5F">
        <w:rPr>
          <w:lang w:val="en-IN"/>
        </w:rPr>
        <w:t>)</w:t>
      </w:r>
    </w:p>
    <w:p w14:paraId="66741BB8" w14:textId="7AD430F4" w:rsidR="00410C5F" w:rsidRPr="00410C5F" w:rsidRDefault="00410C5F" w:rsidP="00410C5F">
      <w:pPr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GenAI, RAG </w:t>
      </w:r>
    </w:p>
    <w:p w14:paraId="1C8BCEE7" w14:textId="2ED3E691" w:rsidR="00410C5F" w:rsidRPr="00410C5F" w:rsidRDefault="00410C5F" w:rsidP="00410C5F">
      <w:pPr>
        <w:numPr>
          <w:ilvl w:val="0"/>
          <w:numId w:val="3"/>
        </w:numPr>
        <w:rPr>
          <w:lang w:val="en-IN"/>
        </w:rPr>
      </w:pPr>
      <w:r w:rsidRPr="00410C5F">
        <w:rPr>
          <w:lang w:val="en-IN"/>
        </w:rPr>
        <w:t xml:space="preserve">Node.js, JavaScript, SQL, HTML, CSS, Python </w:t>
      </w:r>
    </w:p>
    <w:p w14:paraId="3A8D4118" w14:textId="77777777" w:rsidR="00410C5F" w:rsidRPr="00410C5F" w:rsidRDefault="00410C5F" w:rsidP="00410C5F">
      <w:pPr>
        <w:numPr>
          <w:ilvl w:val="0"/>
          <w:numId w:val="3"/>
        </w:numPr>
        <w:rPr>
          <w:lang w:val="en-IN"/>
        </w:rPr>
      </w:pPr>
      <w:r w:rsidRPr="00410C5F">
        <w:rPr>
          <w:lang w:val="en-IN"/>
        </w:rPr>
        <w:t>Automation, API Design &amp; Integration</w:t>
      </w:r>
    </w:p>
    <w:p w14:paraId="58071301" w14:textId="77777777" w:rsidR="00410C5F" w:rsidRPr="00410C5F" w:rsidRDefault="00410C5F" w:rsidP="00410C5F">
      <w:pPr>
        <w:numPr>
          <w:ilvl w:val="0"/>
          <w:numId w:val="3"/>
        </w:numPr>
        <w:rPr>
          <w:lang w:val="en-IN"/>
        </w:rPr>
      </w:pPr>
      <w:r w:rsidRPr="00410C5F">
        <w:rPr>
          <w:lang w:val="en-IN"/>
        </w:rPr>
        <w:t>Multilingual/NLP/ML Model Tuning</w:t>
      </w:r>
    </w:p>
    <w:p w14:paraId="2270ECAD" w14:textId="77777777" w:rsidR="00410C5F" w:rsidRPr="00410C5F" w:rsidRDefault="00410C5F" w:rsidP="00410C5F">
      <w:pPr>
        <w:numPr>
          <w:ilvl w:val="0"/>
          <w:numId w:val="3"/>
        </w:numPr>
        <w:rPr>
          <w:lang w:val="en-IN"/>
        </w:rPr>
      </w:pPr>
      <w:r w:rsidRPr="00410C5F">
        <w:rPr>
          <w:lang w:val="en-IN"/>
        </w:rPr>
        <w:t>REST APIs, MongoDB, SQL</w:t>
      </w:r>
    </w:p>
    <w:p w14:paraId="61345E1F" w14:textId="77777777" w:rsidR="00410C5F" w:rsidRPr="00410C5F" w:rsidRDefault="00410C5F" w:rsidP="00410C5F">
      <w:pPr>
        <w:numPr>
          <w:ilvl w:val="0"/>
          <w:numId w:val="3"/>
        </w:numPr>
        <w:rPr>
          <w:lang w:val="en-IN"/>
        </w:rPr>
      </w:pPr>
      <w:r w:rsidRPr="00410C5F">
        <w:rPr>
          <w:lang w:val="en-IN"/>
        </w:rPr>
        <w:t>Widget/Plugin/Module Integration</w:t>
      </w:r>
    </w:p>
    <w:p w14:paraId="310BAAB9" w14:textId="77777777" w:rsidR="00410C5F" w:rsidRPr="00410C5F" w:rsidRDefault="00410C5F" w:rsidP="00410C5F">
      <w:pPr>
        <w:numPr>
          <w:ilvl w:val="0"/>
          <w:numId w:val="3"/>
        </w:numPr>
        <w:rPr>
          <w:lang w:val="en-IN"/>
        </w:rPr>
      </w:pPr>
      <w:r w:rsidRPr="00410C5F">
        <w:rPr>
          <w:lang w:val="en-IN"/>
        </w:rPr>
        <w:t>Cloud Hosting (Azure, AWS), ServiceNow integration</w:t>
      </w:r>
    </w:p>
    <w:p w14:paraId="27A13E6B" w14:textId="77777777" w:rsidR="00410C5F" w:rsidRPr="00410C5F" w:rsidRDefault="00410C5F" w:rsidP="00410C5F">
      <w:pPr>
        <w:numPr>
          <w:ilvl w:val="0"/>
          <w:numId w:val="3"/>
        </w:numPr>
        <w:rPr>
          <w:lang w:val="en-IN"/>
        </w:rPr>
      </w:pPr>
      <w:r w:rsidRPr="00410C5F">
        <w:rPr>
          <w:lang w:val="en-IN"/>
        </w:rPr>
        <w:t>Functional &amp; Automation Testing (Postman, JIRA)</w:t>
      </w:r>
    </w:p>
    <w:p w14:paraId="6FE46616" w14:textId="77777777" w:rsidR="00410C5F" w:rsidRPr="00410C5F" w:rsidRDefault="00410C5F" w:rsidP="00410C5F">
      <w:pPr>
        <w:numPr>
          <w:ilvl w:val="0"/>
          <w:numId w:val="3"/>
        </w:numPr>
        <w:rPr>
          <w:lang w:val="en-IN"/>
        </w:rPr>
      </w:pPr>
      <w:r w:rsidRPr="00410C5F">
        <w:rPr>
          <w:lang w:val="en-IN"/>
        </w:rPr>
        <w:t>Project Management &amp; Client Collaboration</w:t>
      </w:r>
    </w:p>
    <w:p w14:paraId="282D4451" w14:textId="77777777" w:rsidR="00410C5F" w:rsidRPr="00410C5F" w:rsidRDefault="00410C5F" w:rsidP="00410C5F">
      <w:pPr>
        <w:numPr>
          <w:ilvl w:val="0"/>
          <w:numId w:val="3"/>
        </w:numPr>
        <w:rPr>
          <w:lang w:val="en-IN"/>
        </w:rPr>
      </w:pPr>
      <w:r w:rsidRPr="00410C5F">
        <w:rPr>
          <w:lang w:val="en-IN"/>
        </w:rPr>
        <w:t>Agile &amp; Cross-Functional Teamwork</w:t>
      </w:r>
    </w:p>
    <w:p w14:paraId="0558E1E2" w14:textId="77777777" w:rsidR="00410C5F" w:rsidRPr="00410C5F" w:rsidRDefault="00410C5F" w:rsidP="00362CCC">
      <w:pPr>
        <w:rPr>
          <w:b/>
          <w:bCs/>
        </w:rPr>
      </w:pPr>
    </w:p>
    <w:p w14:paraId="0EE42B42" w14:textId="2EE47F49" w:rsidR="0035013F" w:rsidRPr="00FB5377" w:rsidRDefault="00FB5377" w:rsidP="00FB5377">
      <w:pPr>
        <w:pStyle w:val="Heading1"/>
      </w:pPr>
      <w:r w:rsidRPr="00FB5377">
        <w:t xml:space="preserve">  Professional Experience</w:t>
      </w:r>
    </w:p>
    <w:p w14:paraId="2AED39D9" w14:textId="77777777" w:rsidR="00410C5F" w:rsidRPr="00410C5F" w:rsidRDefault="00410C5F" w:rsidP="00410C5F">
      <w:pPr>
        <w:pStyle w:val="Heading2"/>
        <w:rPr>
          <w:b/>
          <w:lang w:val="en-IN"/>
        </w:rPr>
      </w:pPr>
      <w:r w:rsidRPr="00410C5F">
        <w:rPr>
          <w:b/>
          <w:lang w:val="en-IN"/>
        </w:rPr>
        <w:t>SENIOR SOFTWARE ENGINEER</w:t>
      </w:r>
    </w:p>
    <w:p w14:paraId="69D10CED" w14:textId="77777777" w:rsidR="00410C5F" w:rsidRPr="00410C5F" w:rsidRDefault="00410C5F" w:rsidP="00410C5F">
      <w:pPr>
        <w:pStyle w:val="Heading2"/>
        <w:ind w:left="360"/>
        <w:rPr>
          <w:lang w:val="en-IN"/>
        </w:rPr>
      </w:pPr>
      <w:r w:rsidRPr="00410C5F">
        <w:rPr>
          <w:b/>
          <w:lang w:val="en-IN"/>
        </w:rPr>
        <w:t>Genpact | 2024 – Present</w:t>
      </w:r>
    </w:p>
    <w:p w14:paraId="13E9CACC" w14:textId="77777777" w:rsidR="00410C5F" w:rsidRPr="00410C5F" w:rsidRDefault="00410C5F" w:rsidP="00410C5F">
      <w:pPr>
        <w:pStyle w:val="Heading2"/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lang w:val="en-IN"/>
        </w:rPr>
      </w:pPr>
      <w:r w:rsidRPr="00410C5F">
        <w:rPr>
          <w:lang w:val="en-IN"/>
        </w:rPr>
        <w:t>Led the architecture and implementation of an AI-driven conversational platform for 10,000+ Genpact employees, supporting IT, finance, legal, global mobility, infosec, and event management.</w:t>
      </w:r>
    </w:p>
    <w:p w14:paraId="0B15C0C4" w14:textId="77777777" w:rsidR="00410C5F" w:rsidRPr="00410C5F" w:rsidRDefault="00410C5F" w:rsidP="00410C5F">
      <w:pPr>
        <w:pStyle w:val="Heading2"/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lang w:val="en-IN"/>
        </w:rPr>
      </w:pPr>
      <w:r w:rsidRPr="00410C5F">
        <w:rPr>
          <w:lang w:val="en-IN"/>
        </w:rPr>
        <w:t xml:space="preserve">Developed intelligent chatbots using Kore.ai, </w:t>
      </w:r>
      <w:proofErr w:type="spellStart"/>
      <w:r w:rsidRPr="00410C5F">
        <w:rPr>
          <w:lang w:val="en-IN"/>
        </w:rPr>
        <w:t>WebSDK</w:t>
      </w:r>
      <w:proofErr w:type="spellEnd"/>
      <w:r w:rsidRPr="00410C5F">
        <w:rPr>
          <w:lang w:val="en-IN"/>
        </w:rPr>
        <w:t>, and custom widgets to link databases, dockers, and cloud sources, enabling natural language query handling and automation.</w:t>
      </w:r>
    </w:p>
    <w:p w14:paraId="5C90CBB6" w14:textId="77777777" w:rsidR="00410C5F" w:rsidRPr="00410C5F" w:rsidRDefault="00410C5F" w:rsidP="00410C5F">
      <w:pPr>
        <w:pStyle w:val="Heading2"/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lang w:val="en-IN"/>
        </w:rPr>
      </w:pPr>
      <w:r w:rsidRPr="00410C5F">
        <w:rPr>
          <w:lang w:val="en-IN"/>
        </w:rPr>
        <w:t>Built and deployed chatbot solutions on Azure, integrating advanced widgets and asynchronous APIs to extend platform flexibility.</w:t>
      </w:r>
    </w:p>
    <w:p w14:paraId="39E3DAE9" w14:textId="77777777" w:rsidR="00410C5F" w:rsidRPr="00410C5F" w:rsidRDefault="00410C5F" w:rsidP="00410C5F">
      <w:pPr>
        <w:pStyle w:val="Heading2"/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lang w:val="en-IN"/>
        </w:rPr>
      </w:pPr>
      <w:r w:rsidRPr="00410C5F">
        <w:rPr>
          <w:lang w:val="en-IN"/>
        </w:rPr>
        <w:t>Collaborated with multiple internal and client teams for requirement scoping, feature discovery, and iterative enhancements.</w:t>
      </w:r>
    </w:p>
    <w:p w14:paraId="7551F5A8" w14:textId="77777777" w:rsidR="00410C5F" w:rsidRDefault="00410C5F" w:rsidP="00410C5F">
      <w:pPr>
        <w:pStyle w:val="Heading2"/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lang w:val="en-IN"/>
        </w:rPr>
      </w:pPr>
      <w:r w:rsidRPr="00410C5F">
        <w:rPr>
          <w:lang w:val="en-IN"/>
        </w:rPr>
        <w:t>Led NLP/ML-based bot training for high-accuracy query resolution across all Genpact data streams.</w:t>
      </w:r>
    </w:p>
    <w:p w14:paraId="615624A8" w14:textId="77777777" w:rsidR="00410C5F" w:rsidRDefault="00410C5F" w:rsidP="00410C5F">
      <w:pPr>
        <w:rPr>
          <w:lang w:val="en-IN"/>
        </w:rPr>
      </w:pPr>
    </w:p>
    <w:p w14:paraId="01576950" w14:textId="77777777" w:rsidR="00410C5F" w:rsidRDefault="00410C5F" w:rsidP="00410C5F">
      <w:pPr>
        <w:rPr>
          <w:lang w:val="en-IN"/>
        </w:rPr>
      </w:pPr>
    </w:p>
    <w:p w14:paraId="0A0C848F" w14:textId="77777777" w:rsidR="00410C5F" w:rsidRPr="00410C5F" w:rsidRDefault="00410C5F" w:rsidP="00410C5F">
      <w:pPr>
        <w:rPr>
          <w:lang w:val="en-IN"/>
        </w:rPr>
      </w:pPr>
    </w:p>
    <w:p w14:paraId="644A2624" w14:textId="77777777" w:rsidR="00410C5F" w:rsidRPr="00410C5F" w:rsidRDefault="00410C5F" w:rsidP="00410C5F">
      <w:pPr>
        <w:pStyle w:val="Heading2"/>
        <w:rPr>
          <w:b/>
          <w:lang w:val="en-IN"/>
        </w:rPr>
      </w:pPr>
      <w:r w:rsidRPr="00410C5F">
        <w:rPr>
          <w:b/>
          <w:lang w:val="en-IN"/>
        </w:rPr>
        <w:t>SOFTWARE ENGINEER</w:t>
      </w:r>
    </w:p>
    <w:p w14:paraId="0BA61384" w14:textId="77777777" w:rsidR="00410C5F" w:rsidRPr="00410C5F" w:rsidRDefault="00410C5F" w:rsidP="00410C5F">
      <w:pPr>
        <w:pStyle w:val="Heading2"/>
        <w:rPr>
          <w:lang w:val="en-IN"/>
        </w:rPr>
      </w:pPr>
      <w:r w:rsidRPr="00410C5F">
        <w:rPr>
          <w:b/>
          <w:lang w:val="en-IN"/>
        </w:rPr>
        <w:t>Kore.ai | 2020 – 2024</w:t>
      </w:r>
    </w:p>
    <w:p w14:paraId="7D4759A9" w14:textId="77777777" w:rsidR="00410C5F" w:rsidRPr="00410C5F" w:rsidRDefault="00410C5F" w:rsidP="00410C5F">
      <w:pPr>
        <w:pStyle w:val="Heading2"/>
        <w:ind w:left="720"/>
        <w:rPr>
          <w:b/>
          <w:lang w:val="en-IN"/>
        </w:rPr>
      </w:pPr>
      <w:r w:rsidRPr="00410C5F">
        <w:rPr>
          <w:b/>
          <w:lang w:val="en-IN"/>
        </w:rPr>
        <w:t>Eli Lilly (2023–2024)</w:t>
      </w:r>
    </w:p>
    <w:p w14:paraId="354796C4" w14:textId="77777777" w:rsidR="00410C5F" w:rsidRPr="00410C5F" w:rsidRDefault="00410C5F" w:rsidP="00410C5F">
      <w:pPr>
        <w:pStyle w:val="Heading2"/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410C5F">
        <w:rPr>
          <w:lang w:val="en-IN"/>
        </w:rPr>
        <w:t xml:space="preserve">Built and deployed an AI chatbot for IT actions, FAQs, and general queries, integrated with MS Teams, Slack, </w:t>
      </w:r>
      <w:proofErr w:type="spellStart"/>
      <w:r w:rsidRPr="00410C5F">
        <w:rPr>
          <w:lang w:val="en-IN"/>
        </w:rPr>
        <w:t>WebSDK</w:t>
      </w:r>
      <w:proofErr w:type="spellEnd"/>
      <w:r w:rsidRPr="00410C5F">
        <w:rPr>
          <w:lang w:val="en-IN"/>
        </w:rPr>
        <w:t>, and voice.</w:t>
      </w:r>
    </w:p>
    <w:p w14:paraId="166FA61C" w14:textId="77777777" w:rsidR="00410C5F" w:rsidRPr="00410C5F" w:rsidRDefault="00410C5F" w:rsidP="00410C5F">
      <w:pPr>
        <w:pStyle w:val="Heading2"/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410C5F">
        <w:rPr>
          <w:lang w:val="en-IN"/>
        </w:rPr>
        <w:t>Translated client requirements into robust, scalable architecture; delivered solutions for real-time information retrieval across complex data environments.</w:t>
      </w:r>
    </w:p>
    <w:p w14:paraId="54444FE5" w14:textId="77777777" w:rsidR="00410C5F" w:rsidRPr="00410C5F" w:rsidRDefault="00410C5F" w:rsidP="00410C5F">
      <w:pPr>
        <w:pStyle w:val="Heading2"/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410C5F">
        <w:rPr>
          <w:lang w:val="en-IN"/>
        </w:rPr>
        <w:t>Provided hands-on NLP/ML model training, supporting multilingual user environments.</w:t>
      </w:r>
    </w:p>
    <w:p w14:paraId="5BB9E838" w14:textId="77777777" w:rsidR="00410C5F" w:rsidRPr="00410C5F" w:rsidRDefault="00410C5F" w:rsidP="00410C5F">
      <w:pPr>
        <w:pStyle w:val="Heading2"/>
        <w:ind w:left="720"/>
        <w:rPr>
          <w:b/>
          <w:lang w:val="en-IN"/>
        </w:rPr>
      </w:pPr>
      <w:r w:rsidRPr="00410C5F">
        <w:rPr>
          <w:b/>
          <w:lang w:val="en-IN"/>
        </w:rPr>
        <w:t>eBay Virtual Assistant (2020–2021)</w:t>
      </w:r>
    </w:p>
    <w:p w14:paraId="060E98FE" w14:textId="77777777" w:rsidR="00410C5F" w:rsidRPr="00410C5F" w:rsidRDefault="00410C5F" w:rsidP="00410C5F">
      <w:pPr>
        <w:pStyle w:val="Heading2"/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410C5F">
        <w:rPr>
          <w:lang w:val="en-IN"/>
        </w:rPr>
        <w:t xml:space="preserve">Built a multilingual virtual assistant as a POC for eBay Australia, integrating </w:t>
      </w:r>
      <w:proofErr w:type="spellStart"/>
      <w:r w:rsidRPr="00410C5F">
        <w:rPr>
          <w:lang w:val="en-IN"/>
        </w:rPr>
        <w:t>Smartbot</w:t>
      </w:r>
      <w:proofErr w:type="spellEnd"/>
      <w:r w:rsidRPr="00410C5F">
        <w:rPr>
          <w:lang w:val="en-IN"/>
        </w:rPr>
        <w:t xml:space="preserve"> features, SMTP-based email notification, and </w:t>
      </w:r>
      <w:proofErr w:type="spellStart"/>
      <w:r w:rsidRPr="00410C5F">
        <w:rPr>
          <w:lang w:val="en-IN"/>
        </w:rPr>
        <w:t>WebSDK</w:t>
      </w:r>
      <w:proofErr w:type="spellEnd"/>
      <w:r w:rsidRPr="00410C5F">
        <w:rPr>
          <w:lang w:val="en-IN"/>
        </w:rPr>
        <w:t>/Facebook deployment.</w:t>
      </w:r>
    </w:p>
    <w:p w14:paraId="79100A48" w14:textId="77777777" w:rsidR="00410C5F" w:rsidRPr="00410C5F" w:rsidRDefault="00410C5F" w:rsidP="00410C5F">
      <w:pPr>
        <w:pStyle w:val="Heading2"/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410C5F">
        <w:rPr>
          <w:lang w:val="en-IN"/>
        </w:rPr>
        <w:t>Improved customer support experience for e-commerce clients in multiple countries.</w:t>
      </w:r>
    </w:p>
    <w:p w14:paraId="77676D54" w14:textId="77777777" w:rsidR="00410C5F" w:rsidRPr="00410C5F" w:rsidRDefault="00410C5F" w:rsidP="00410C5F">
      <w:pPr>
        <w:pStyle w:val="Heading2"/>
        <w:ind w:left="720"/>
        <w:rPr>
          <w:b/>
          <w:lang w:val="en-IN"/>
        </w:rPr>
      </w:pPr>
      <w:r w:rsidRPr="00410C5F">
        <w:rPr>
          <w:b/>
          <w:lang w:val="en-IN"/>
        </w:rPr>
        <w:t>ITSM Multilingual Bot (2020–2024)</w:t>
      </w:r>
    </w:p>
    <w:p w14:paraId="55DA3569" w14:textId="77777777" w:rsidR="00410C5F" w:rsidRPr="00410C5F" w:rsidRDefault="00410C5F" w:rsidP="00410C5F">
      <w:pPr>
        <w:pStyle w:val="Heading2"/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410C5F">
        <w:rPr>
          <w:lang w:val="en-IN"/>
        </w:rPr>
        <w:t>Automated finance-related queries (invoices, POs, remittance) with chatbot flows delivered in English, Dutch, German, and French.</w:t>
      </w:r>
    </w:p>
    <w:p w14:paraId="2F3FEDC3" w14:textId="77777777" w:rsidR="00410C5F" w:rsidRPr="00410C5F" w:rsidRDefault="00410C5F" w:rsidP="00410C5F">
      <w:pPr>
        <w:pStyle w:val="Heading2"/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410C5F">
        <w:rPr>
          <w:lang w:val="en-IN"/>
        </w:rPr>
        <w:t>Developed mail integration modules; enabled broad user accessibility via language-agnostic NLP models.</w:t>
      </w:r>
    </w:p>
    <w:p w14:paraId="42912BE7" w14:textId="77777777" w:rsidR="00410C5F" w:rsidRPr="00410C5F" w:rsidRDefault="00410C5F" w:rsidP="00410C5F">
      <w:pPr>
        <w:pStyle w:val="Heading2"/>
        <w:ind w:left="720"/>
        <w:rPr>
          <w:b/>
          <w:lang w:val="en-IN"/>
        </w:rPr>
      </w:pPr>
      <w:r w:rsidRPr="00410C5F">
        <w:rPr>
          <w:b/>
          <w:lang w:val="en-IN"/>
        </w:rPr>
        <w:t>Builder Bot – Verizon Media (2020–2024)</w:t>
      </w:r>
    </w:p>
    <w:p w14:paraId="564E237E" w14:textId="77777777" w:rsidR="00410C5F" w:rsidRPr="00410C5F" w:rsidRDefault="00410C5F" w:rsidP="00410C5F">
      <w:pPr>
        <w:pStyle w:val="Heading2"/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410C5F">
        <w:rPr>
          <w:lang w:val="en-IN"/>
        </w:rPr>
        <w:t>Developed a Slack-based ITSM assistant integrated with ServiceNow for ticketing, Okta password resets, and automated KG-driven responses (1,200+ FAQs).</w:t>
      </w:r>
    </w:p>
    <w:p w14:paraId="0EB48C2B" w14:textId="77777777" w:rsidR="00410C5F" w:rsidRPr="00410C5F" w:rsidRDefault="00410C5F" w:rsidP="00410C5F">
      <w:pPr>
        <w:pStyle w:val="Heading2"/>
        <w:ind w:left="720"/>
        <w:rPr>
          <w:b/>
          <w:lang w:val="en-IN"/>
        </w:rPr>
      </w:pPr>
      <w:r w:rsidRPr="00410C5F">
        <w:rPr>
          <w:b/>
          <w:lang w:val="en-IN"/>
        </w:rPr>
        <w:t>Otsuka Assistant (2021–2023)</w:t>
      </w:r>
    </w:p>
    <w:p w14:paraId="3F71F69B" w14:textId="77777777" w:rsidR="00410C5F" w:rsidRPr="00410C5F" w:rsidRDefault="00410C5F" w:rsidP="00410C5F">
      <w:pPr>
        <w:pStyle w:val="Heading2"/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410C5F">
        <w:rPr>
          <w:lang w:val="en-IN"/>
        </w:rPr>
        <w:t>Delivered HR &amp; IT chatbots and custom widgets for the company website and Teams channels.</w:t>
      </w:r>
    </w:p>
    <w:p w14:paraId="120E7FDD" w14:textId="77777777" w:rsidR="00410C5F" w:rsidRPr="00410C5F" w:rsidRDefault="00410C5F" w:rsidP="00410C5F">
      <w:pPr>
        <w:pStyle w:val="Heading2"/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410C5F">
        <w:rPr>
          <w:lang w:val="en-IN"/>
        </w:rPr>
        <w:t>Trained the bot with advanced NLP for HR and IT scenarios.</w:t>
      </w:r>
    </w:p>
    <w:p w14:paraId="514BF5CF" w14:textId="77777777" w:rsidR="00410C5F" w:rsidRPr="00410C5F" w:rsidRDefault="00410C5F" w:rsidP="00410C5F">
      <w:pPr>
        <w:pStyle w:val="Heading2"/>
        <w:ind w:left="720"/>
        <w:rPr>
          <w:b/>
          <w:lang w:val="en-IN"/>
        </w:rPr>
      </w:pPr>
      <w:r w:rsidRPr="00410C5F">
        <w:rPr>
          <w:b/>
          <w:lang w:val="en-IN"/>
        </w:rPr>
        <w:t>Cigna Legal SME Finder (2021–2024)</w:t>
      </w:r>
    </w:p>
    <w:p w14:paraId="6A21ECB3" w14:textId="77777777" w:rsidR="00410C5F" w:rsidRPr="00410C5F" w:rsidRDefault="00410C5F" w:rsidP="00410C5F">
      <w:pPr>
        <w:pStyle w:val="Heading2"/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410C5F">
        <w:rPr>
          <w:lang w:val="en-IN"/>
        </w:rPr>
        <w:t>Engineered a legal support chatbot handling 3,000+ SME lookups and 500+ legal FAQs, extracting expert information from user input with precision.</w:t>
      </w:r>
    </w:p>
    <w:p w14:paraId="0EA3BC54" w14:textId="77777777" w:rsidR="00410C5F" w:rsidRPr="00410C5F" w:rsidRDefault="00410C5F" w:rsidP="00410C5F">
      <w:pPr>
        <w:pStyle w:val="Heading1"/>
      </w:pPr>
      <w:r w:rsidRPr="00410C5F">
        <w:t>MAJOR RESPONSIBILITIES:</w:t>
      </w:r>
    </w:p>
    <w:p w14:paraId="3A7CA9FF" w14:textId="77777777" w:rsidR="00410C5F" w:rsidRPr="00410C5F" w:rsidRDefault="00410C5F" w:rsidP="00410C5F">
      <w:pPr>
        <w:pStyle w:val="Heading2"/>
        <w:numPr>
          <w:ilvl w:val="0"/>
          <w:numId w:val="11"/>
        </w:numPr>
        <w:rPr>
          <w:lang w:val="en-IN"/>
        </w:rPr>
      </w:pPr>
      <w:r w:rsidRPr="00410C5F">
        <w:rPr>
          <w:lang w:val="en-IN"/>
        </w:rPr>
        <w:t>Designed, developed, trained, and deployed AI chatbot solutions end-to-end, bridging the gap between business needs and technical execution.</w:t>
      </w:r>
    </w:p>
    <w:p w14:paraId="5B92806A" w14:textId="77777777" w:rsidR="00410C5F" w:rsidRPr="00410C5F" w:rsidRDefault="00410C5F" w:rsidP="00410C5F">
      <w:pPr>
        <w:pStyle w:val="Heading2"/>
        <w:numPr>
          <w:ilvl w:val="0"/>
          <w:numId w:val="11"/>
        </w:numPr>
        <w:rPr>
          <w:lang w:val="en-IN"/>
        </w:rPr>
      </w:pPr>
      <w:r w:rsidRPr="00410C5F">
        <w:rPr>
          <w:lang w:val="en-IN"/>
        </w:rPr>
        <w:t>Hands-on integration with APIs, databases, cloud platforms, and widgets.</w:t>
      </w:r>
    </w:p>
    <w:p w14:paraId="1E55481D" w14:textId="77777777" w:rsidR="00410C5F" w:rsidRPr="00410C5F" w:rsidRDefault="00410C5F" w:rsidP="00410C5F">
      <w:pPr>
        <w:pStyle w:val="Heading2"/>
        <w:numPr>
          <w:ilvl w:val="0"/>
          <w:numId w:val="11"/>
        </w:numPr>
        <w:rPr>
          <w:lang w:val="en-IN"/>
        </w:rPr>
      </w:pPr>
      <w:r w:rsidRPr="00410C5F">
        <w:rPr>
          <w:lang w:val="en-IN"/>
        </w:rPr>
        <w:t>Drove user training, functional testing, and stakeholder management across global project teams.</w:t>
      </w:r>
    </w:p>
    <w:p w14:paraId="48BC3FB3" w14:textId="77777777" w:rsidR="00410C5F" w:rsidRPr="00410C5F" w:rsidRDefault="00410C5F" w:rsidP="00410C5F">
      <w:pPr>
        <w:pStyle w:val="Heading2"/>
        <w:numPr>
          <w:ilvl w:val="0"/>
          <w:numId w:val="11"/>
        </w:numPr>
        <w:rPr>
          <w:lang w:val="en-IN"/>
        </w:rPr>
      </w:pPr>
      <w:r w:rsidRPr="00410C5F">
        <w:rPr>
          <w:lang w:val="en-IN"/>
        </w:rPr>
        <w:t>Led iterative enhancements, solved urgent production issues, and ensured continuous improvement.</w:t>
      </w:r>
    </w:p>
    <w:p w14:paraId="460F5CF4" w14:textId="4295E936" w:rsidR="00410C5F" w:rsidRPr="00410C5F" w:rsidRDefault="00410C5F" w:rsidP="00410C5F">
      <w:pPr>
        <w:pStyle w:val="Heading1"/>
      </w:pPr>
      <w:r w:rsidRPr="00410C5F">
        <w:t>ADDITIONAL STRENGTHS</w:t>
      </w:r>
    </w:p>
    <w:p w14:paraId="566DC59F" w14:textId="77777777" w:rsidR="00410C5F" w:rsidRPr="00410C5F" w:rsidRDefault="00410C5F" w:rsidP="00410C5F">
      <w:pPr>
        <w:numPr>
          <w:ilvl w:val="0"/>
          <w:numId w:val="12"/>
        </w:numPr>
        <w:rPr>
          <w:lang w:val="en-IN"/>
        </w:rPr>
      </w:pPr>
      <w:r w:rsidRPr="00410C5F">
        <w:rPr>
          <w:lang w:val="en-IN"/>
        </w:rPr>
        <w:t>Analytical thinking and creative problem-solving</w:t>
      </w:r>
    </w:p>
    <w:p w14:paraId="4C433B74" w14:textId="77777777" w:rsidR="00410C5F" w:rsidRPr="00410C5F" w:rsidRDefault="00410C5F" w:rsidP="00410C5F">
      <w:pPr>
        <w:numPr>
          <w:ilvl w:val="0"/>
          <w:numId w:val="12"/>
        </w:numPr>
        <w:rPr>
          <w:lang w:val="en-IN"/>
        </w:rPr>
      </w:pPr>
      <w:r w:rsidRPr="00410C5F">
        <w:rPr>
          <w:lang w:val="en-IN"/>
        </w:rPr>
        <w:t>Fast learner with strong adaptability</w:t>
      </w:r>
    </w:p>
    <w:p w14:paraId="4A4CB10C" w14:textId="77777777" w:rsidR="00410C5F" w:rsidRPr="00410C5F" w:rsidRDefault="00410C5F" w:rsidP="00410C5F">
      <w:pPr>
        <w:numPr>
          <w:ilvl w:val="0"/>
          <w:numId w:val="12"/>
        </w:numPr>
        <w:rPr>
          <w:lang w:val="en-IN"/>
        </w:rPr>
      </w:pPr>
      <w:r w:rsidRPr="00410C5F">
        <w:rPr>
          <w:lang w:val="en-IN"/>
        </w:rPr>
        <w:t>Cross-team communication and leadership</w:t>
      </w:r>
    </w:p>
    <w:p w14:paraId="7B310660" w14:textId="77777777" w:rsidR="00410C5F" w:rsidRPr="00410C5F" w:rsidRDefault="00410C5F" w:rsidP="00410C5F">
      <w:pPr>
        <w:numPr>
          <w:ilvl w:val="0"/>
          <w:numId w:val="12"/>
        </w:numPr>
        <w:rPr>
          <w:lang w:val="en-IN"/>
        </w:rPr>
      </w:pPr>
      <w:r w:rsidRPr="00410C5F">
        <w:rPr>
          <w:lang w:val="en-IN"/>
        </w:rPr>
        <w:t>Multilingual chatbot expertise</w:t>
      </w:r>
    </w:p>
    <w:p w14:paraId="22CE9C18" w14:textId="77777777" w:rsidR="00410C5F" w:rsidRPr="00410C5F" w:rsidRDefault="00410C5F" w:rsidP="00410C5F">
      <w:pPr>
        <w:numPr>
          <w:ilvl w:val="0"/>
          <w:numId w:val="12"/>
        </w:numPr>
        <w:rPr>
          <w:lang w:val="en-IN"/>
        </w:rPr>
      </w:pPr>
      <w:r w:rsidRPr="00410C5F">
        <w:rPr>
          <w:lang w:val="en-IN"/>
        </w:rPr>
        <w:t>High performance under deadlines</w:t>
      </w:r>
    </w:p>
    <w:p w14:paraId="6B470B13" w14:textId="77777777" w:rsidR="00410C5F" w:rsidRPr="00410C5F" w:rsidRDefault="00410C5F" w:rsidP="00410C5F">
      <w:pPr>
        <w:pStyle w:val="Heading1"/>
      </w:pPr>
      <w:r w:rsidRPr="00410C5F">
        <w:t>INTERESTS</w:t>
      </w:r>
    </w:p>
    <w:p w14:paraId="1F80C740" w14:textId="77777777" w:rsidR="00410C5F" w:rsidRPr="00410C5F" w:rsidRDefault="00410C5F" w:rsidP="00410C5F">
      <w:pPr>
        <w:numPr>
          <w:ilvl w:val="0"/>
          <w:numId w:val="13"/>
        </w:numPr>
        <w:rPr>
          <w:lang w:val="en-IN"/>
        </w:rPr>
      </w:pPr>
      <w:r w:rsidRPr="00410C5F">
        <w:rPr>
          <w:lang w:val="en-IN"/>
        </w:rPr>
        <w:t>Writing fiction and short stories</w:t>
      </w:r>
    </w:p>
    <w:p w14:paraId="2A6892BB" w14:textId="77777777" w:rsidR="00410C5F" w:rsidRPr="00410C5F" w:rsidRDefault="00410C5F" w:rsidP="00410C5F">
      <w:pPr>
        <w:numPr>
          <w:ilvl w:val="0"/>
          <w:numId w:val="13"/>
        </w:numPr>
        <w:rPr>
          <w:lang w:val="en-IN"/>
        </w:rPr>
      </w:pPr>
      <w:r w:rsidRPr="00410C5F">
        <w:rPr>
          <w:lang w:val="en-IN"/>
        </w:rPr>
        <w:t>Exploring photography</w:t>
      </w:r>
    </w:p>
    <w:p w14:paraId="08D1D76B" w14:textId="77777777" w:rsidR="00410C5F" w:rsidRPr="00410C5F" w:rsidRDefault="00410C5F" w:rsidP="00410C5F">
      <w:pPr>
        <w:numPr>
          <w:ilvl w:val="0"/>
          <w:numId w:val="13"/>
        </w:numPr>
        <w:rPr>
          <w:lang w:val="en-IN"/>
        </w:rPr>
      </w:pPr>
      <w:r w:rsidRPr="00410C5F">
        <w:rPr>
          <w:lang w:val="en-IN"/>
        </w:rPr>
        <w:t>Learning languages</w:t>
      </w:r>
    </w:p>
    <w:p w14:paraId="4F12BACA" w14:textId="77777777" w:rsidR="00410C5F" w:rsidRDefault="00410C5F" w:rsidP="00410C5F">
      <w:pPr>
        <w:numPr>
          <w:ilvl w:val="0"/>
          <w:numId w:val="13"/>
        </w:numPr>
        <w:rPr>
          <w:lang w:val="en-IN"/>
        </w:rPr>
      </w:pPr>
      <w:r w:rsidRPr="00410C5F">
        <w:rPr>
          <w:lang w:val="en-IN"/>
        </w:rPr>
        <w:t>Yoga and mindfulness</w:t>
      </w:r>
    </w:p>
    <w:p w14:paraId="39F26152" w14:textId="77777777" w:rsidR="00410C5F" w:rsidRDefault="00410C5F" w:rsidP="00410C5F">
      <w:pPr>
        <w:rPr>
          <w:lang w:val="en-IN"/>
        </w:rPr>
      </w:pPr>
    </w:p>
    <w:p w14:paraId="7B16B82E" w14:textId="77777777" w:rsidR="00410C5F" w:rsidRDefault="00410C5F" w:rsidP="00410C5F">
      <w:pPr>
        <w:rPr>
          <w:lang w:val="en-IN"/>
        </w:rPr>
      </w:pPr>
    </w:p>
    <w:p w14:paraId="1577CB36" w14:textId="77777777" w:rsidR="00410C5F" w:rsidRPr="00410C5F" w:rsidRDefault="00410C5F" w:rsidP="00410C5F">
      <w:pPr>
        <w:rPr>
          <w:lang w:val="en-IN"/>
        </w:rPr>
      </w:pPr>
    </w:p>
    <w:p w14:paraId="22861F23" w14:textId="77777777" w:rsidR="00410C5F" w:rsidRPr="00410C5F" w:rsidRDefault="00410C5F" w:rsidP="00410C5F"/>
    <w:p w14:paraId="370A4E1E" w14:textId="54E021DA" w:rsidR="0035013F" w:rsidRPr="00864A75" w:rsidRDefault="00FB5377" w:rsidP="00FB5377">
      <w:pPr>
        <w:pStyle w:val="Heading1"/>
        <w:rPr>
          <w:spacing w:val="40"/>
        </w:rPr>
      </w:pPr>
      <w:r w:rsidRPr="00864A75">
        <w:lastRenderedPageBreak/>
        <w:t>Education</w:t>
      </w:r>
    </w:p>
    <w:p w14:paraId="6F29EF03" w14:textId="32706EC8" w:rsidR="00410C5F" w:rsidRPr="00410C5F" w:rsidRDefault="00410C5F" w:rsidP="00410C5F">
      <w:pPr>
        <w:numPr>
          <w:ilvl w:val="0"/>
          <w:numId w:val="13"/>
        </w:numPr>
        <w:rPr>
          <w:lang w:val="en-IN"/>
        </w:rPr>
      </w:pPr>
      <w:r w:rsidRPr="00410C5F">
        <w:rPr>
          <w:lang w:val="en-IN"/>
        </w:rPr>
        <w:t>Bachelor of technology</w:t>
      </w:r>
      <w:r w:rsidRPr="00410C5F">
        <w:rPr>
          <w:lang w:val="en-IN"/>
        </w:rPr>
        <w:t>, Computer Science &amp; Engineering (2020)</w:t>
      </w:r>
      <w:r w:rsidRPr="00410C5F">
        <w:rPr>
          <w:lang w:val="en-IN"/>
        </w:rPr>
        <w:br/>
        <w:t>AAR Mahaveer Engineering College, JNTUH</w:t>
      </w:r>
    </w:p>
    <w:p w14:paraId="36C34877" w14:textId="77777777" w:rsidR="00410C5F" w:rsidRPr="00410C5F" w:rsidRDefault="00410C5F" w:rsidP="00410C5F">
      <w:pPr>
        <w:numPr>
          <w:ilvl w:val="0"/>
          <w:numId w:val="13"/>
        </w:numPr>
        <w:rPr>
          <w:lang w:val="en-IN"/>
        </w:rPr>
      </w:pPr>
      <w:r w:rsidRPr="00410C5F">
        <w:rPr>
          <w:lang w:val="en-IN"/>
        </w:rPr>
        <w:t>Intermediate / +2 (Science) (2016)</w:t>
      </w:r>
      <w:r w:rsidRPr="00410C5F">
        <w:rPr>
          <w:lang w:val="en-IN"/>
        </w:rPr>
        <w:br/>
      </w:r>
      <w:proofErr w:type="gramStart"/>
      <w:r w:rsidRPr="00410C5F">
        <w:rPr>
          <w:lang w:val="en-IN"/>
        </w:rPr>
        <w:t>O.S</w:t>
      </w:r>
      <w:proofErr w:type="gramEnd"/>
      <w:r w:rsidRPr="00410C5F">
        <w:rPr>
          <w:lang w:val="en-IN"/>
        </w:rPr>
        <w:t xml:space="preserve"> Junior College</w:t>
      </w:r>
    </w:p>
    <w:p w14:paraId="7CBFD92A" w14:textId="77777777" w:rsidR="00410C5F" w:rsidRPr="00410C5F" w:rsidRDefault="00410C5F" w:rsidP="00410C5F">
      <w:pPr>
        <w:numPr>
          <w:ilvl w:val="0"/>
          <w:numId w:val="13"/>
        </w:numPr>
        <w:rPr>
          <w:lang w:val="en-IN"/>
        </w:rPr>
      </w:pPr>
      <w:r w:rsidRPr="00410C5F">
        <w:rPr>
          <w:lang w:val="en-IN"/>
        </w:rPr>
        <w:t>SSC (10th) (2014)</w:t>
      </w:r>
      <w:r w:rsidRPr="00410C5F">
        <w:rPr>
          <w:lang w:val="en-IN"/>
        </w:rPr>
        <w:br/>
        <w:t>Little Birds Mission High School</w:t>
      </w:r>
    </w:p>
    <w:p w14:paraId="1A82A328" w14:textId="021DF95D" w:rsidR="009645A0" w:rsidRDefault="00410C5F" w:rsidP="00410C5F">
      <w:pPr>
        <w:pStyle w:val="Heading1"/>
      </w:pPr>
      <w:r>
        <w:t>R</w:t>
      </w:r>
      <w:r w:rsidRPr="00410C5F">
        <w:t>EFERENCES</w:t>
      </w:r>
    </w:p>
    <w:p w14:paraId="79733297" w14:textId="22AFEA9A" w:rsidR="00410C5F" w:rsidRPr="00410C5F" w:rsidRDefault="00410C5F" w:rsidP="00410C5F">
      <w:pPr>
        <w:numPr>
          <w:ilvl w:val="0"/>
          <w:numId w:val="13"/>
        </w:numPr>
      </w:pPr>
      <w:r w:rsidRPr="00410C5F">
        <w:t>Available upon request</w:t>
      </w:r>
    </w:p>
    <w:sectPr w:rsidR="00410C5F" w:rsidRPr="00410C5F" w:rsidSect="00ED16FC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CormorantGaramond-SemiBold">
    <w:altName w:val="Calibri"/>
    <w:charset w:val="00"/>
    <w:family w:val="auto"/>
    <w:pitch w:val="variable"/>
    <w:sig w:usb0="20000207" w:usb1="00000001" w:usb2="00000000" w:usb3="00000000" w:csb0="00000197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77EAD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F46C61"/>
    <w:multiLevelType w:val="multilevel"/>
    <w:tmpl w:val="22A0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AC4468"/>
    <w:multiLevelType w:val="multilevel"/>
    <w:tmpl w:val="0E28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621D79"/>
    <w:multiLevelType w:val="multilevel"/>
    <w:tmpl w:val="A902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AB51D7"/>
    <w:multiLevelType w:val="multilevel"/>
    <w:tmpl w:val="B984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9260A3"/>
    <w:multiLevelType w:val="multilevel"/>
    <w:tmpl w:val="1F10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A95F5D"/>
    <w:multiLevelType w:val="multilevel"/>
    <w:tmpl w:val="955A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AB7080"/>
    <w:multiLevelType w:val="multilevel"/>
    <w:tmpl w:val="5BC2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B14C61"/>
    <w:multiLevelType w:val="hybridMultilevel"/>
    <w:tmpl w:val="E118E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2178D"/>
    <w:multiLevelType w:val="multilevel"/>
    <w:tmpl w:val="721A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A41B27"/>
    <w:multiLevelType w:val="multilevel"/>
    <w:tmpl w:val="A78C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9463AB"/>
    <w:multiLevelType w:val="multilevel"/>
    <w:tmpl w:val="D190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8060DC"/>
    <w:multiLevelType w:val="multilevel"/>
    <w:tmpl w:val="5A44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3640870">
    <w:abstractNumId w:val="8"/>
  </w:num>
  <w:num w:numId="2" w16cid:durableId="283390146">
    <w:abstractNumId w:val="0"/>
  </w:num>
  <w:num w:numId="3" w16cid:durableId="1121000030">
    <w:abstractNumId w:val="10"/>
  </w:num>
  <w:num w:numId="4" w16cid:durableId="444547736">
    <w:abstractNumId w:val="9"/>
  </w:num>
  <w:num w:numId="5" w16cid:durableId="679621115">
    <w:abstractNumId w:val="1"/>
  </w:num>
  <w:num w:numId="6" w16cid:durableId="759253129">
    <w:abstractNumId w:val="6"/>
  </w:num>
  <w:num w:numId="7" w16cid:durableId="1408385725">
    <w:abstractNumId w:val="12"/>
  </w:num>
  <w:num w:numId="8" w16cid:durableId="1139960739">
    <w:abstractNumId w:val="2"/>
  </w:num>
  <w:num w:numId="9" w16cid:durableId="329211740">
    <w:abstractNumId w:val="3"/>
  </w:num>
  <w:num w:numId="10" w16cid:durableId="1682003279">
    <w:abstractNumId w:val="4"/>
  </w:num>
  <w:num w:numId="11" w16cid:durableId="674115057">
    <w:abstractNumId w:val="7"/>
  </w:num>
  <w:num w:numId="12" w16cid:durableId="836578295">
    <w:abstractNumId w:val="5"/>
  </w:num>
  <w:num w:numId="13" w16cid:durableId="15294440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5F"/>
    <w:rsid w:val="00021DA5"/>
    <w:rsid w:val="000A5CD0"/>
    <w:rsid w:val="000B6AF9"/>
    <w:rsid w:val="000F1AE2"/>
    <w:rsid w:val="001D78C2"/>
    <w:rsid w:val="0022059A"/>
    <w:rsid w:val="002702D4"/>
    <w:rsid w:val="00270B58"/>
    <w:rsid w:val="00284C89"/>
    <w:rsid w:val="002C484E"/>
    <w:rsid w:val="00313E55"/>
    <w:rsid w:val="003227BC"/>
    <w:rsid w:val="0035013F"/>
    <w:rsid w:val="00362CCC"/>
    <w:rsid w:val="00381284"/>
    <w:rsid w:val="00387012"/>
    <w:rsid w:val="00410C5F"/>
    <w:rsid w:val="004272A0"/>
    <w:rsid w:val="00446145"/>
    <w:rsid w:val="004B07C0"/>
    <w:rsid w:val="004B7243"/>
    <w:rsid w:val="005173BF"/>
    <w:rsid w:val="00525F8F"/>
    <w:rsid w:val="00546C22"/>
    <w:rsid w:val="005852FD"/>
    <w:rsid w:val="005D43D7"/>
    <w:rsid w:val="005F2FAC"/>
    <w:rsid w:val="005F41F8"/>
    <w:rsid w:val="00643D2E"/>
    <w:rsid w:val="006477FF"/>
    <w:rsid w:val="0066750D"/>
    <w:rsid w:val="00681F32"/>
    <w:rsid w:val="00694A7B"/>
    <w:rsid w:val="006A444B"/>
    <w:rsid w:val="006A6161"/>
    <w:rsid w:val="0073039B"/>
    <w:rsid w:val="00750687"/>
    <w:rsid w:val="007775FF"/>
    <w:rsid w:val="007C6DE0"/>
    <w:rsid w:val="007D2196"/>
    <w:rsid w:val="007F2796"/>
    <w:rsid w:val="00802AC5"/>
    <w:rsid w:val="00846B3E"/>
    <w:rsid w:val="00864A75"/>
    <w:rsid w:val="00870F29"/>
    <w:rsid w:val="008877DE"/>
    <w:rsid w:val="00890653"/>
    <w:rsid w:val="008A7BB6"/>
    <w:rsid w:val="008B40D0"/>
    <w:rsid w:val="008B7283"/>
    <w:rsid w:val="008F77CE"/>
    <w:rsid w:val="00903425"/>
    <w:rsid w:val="009645A0"/>
    <w:rsid w:val="009A4F06"/>
    <w:rsid w:val="009E2034"/>
    <w:rsid w:val="00A17581"/>
    <w:rsid w:val="00A6112F"/>
    <w:rsid w:val="00AC069C"/>
    <w:rsid w:val="00AE674A"/>
    <w:rsid w:val="00B01591"/>
    <w:rsid w:val="00B24120"/>
    <w:rsid w:val="00B3585D"/>
    <w:rsid w:val="00B3757B"/>
    <w:rsid w:val="00B45668"/>
    <w:rsid w:val="00B55CCA"/>
    <w:rsid w:val="00B743A1"/>
    <w:rsid w:val="00BA20D1"/>
    <w:rsid w:val="00BB624A"/>
    <w:rsid w:val="00C17FA0"/>
    <w:rsid w:val="00C379BD"/>
    <w:rsid w:val="00C41344"/>
    <w:rsid w:val="00C659DF"/>
    <w:rsid w:val="00C86729"/>
    <w:rsid w:val="00C87FB5"/>
    <w:rsid w:val="00CD3DC1"/>
    <w:rsid w:val="00D259E0"/>
    <w:rsid w:val="00D45817"/>
    <w:rsid w:val="00D45896"/>
    <w:rsid w:val="00D908BD"/>
    <w:rsid w:val="00E03EB8"/>
    <w:rsid w:val="00E91502"/>
    <w:rsid w:val="00E92EB1"/>
    <w:rsid w:val="00E97CF1"/>
    <w:rsid w:val="00ED16FC"/>
    <w:rsid w:val="00EF3E64"/>
    <w:rsid w:val="00F11B2E"/>
    <w:rsid w:val="00FB45B6"/>
    <w:rsid w:val="00FB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0FC1"/>
  <w15:chartTrackingRefBased/>
  <w15:docId w15:val="{05B1E419-D2DF-4BA5-829F-4A7BEEE1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F32"/>
    <w:pPr>
      <w:spacing w:before="4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377"/>
    <w:pPr>
      <w:shd w:val="clear" w:color="auto" w:fill="D9E2F2" w:themeFill="accent1"/>
      <w:spacing w:before="240" w:after="120" w:line="264" w:lineRule="auto"/>
      <w:outlineLvl w:val="0"/>
    </w:pPr>
    <w:rPr>
      <w:rFonts w:asciiTheme="majorHAnsi" w:hAnsiTheme="majorHAnsi" w:cs="Times New Roman (Body CS)"/>
      <w:b/>
      <w:bCs/>
      <w:caps/>
      <w:spacing w:val="30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1F32"/>
    <w:pPr>
      <w:tabs>
        <w:tab w:val="right" w:pos="10800"/>
      </w:tabs>
      <w:spacing w:before="0" w:after="40"/>
      <w:contextualSpacing/>
      <w:outlineLvl w:val="1"/>
    </w:pPr>
    <w:rPr>
      <w:bCs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qFormat/>
    <w:rsid w:val="000A5CD0"/>
    <w:pPr>
      <w:ind w:left="720"/>
      <w:contextualSpacing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C867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72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5377"/>
    <w:pPr>
      <w:tabs>
        <w:tab w:val="right" w:pos="10800"/>
      </w:tabs>
      <w:spacing w:after="60"/>
    </w:pPr>
    <w:rPr>
      <w:rFonts w:asciiTheme="majorHAnsi" w:hAnsiTheme="majorHAnsi" w:cs="Times New Roman (Body CS)"/>
      <w:b/>
      <w:bCs/>
      <w:caps/>
      <w:color w:val="000000" w:themeColor="text1"/>
      <w:spacing w:val="60"/>
      <w:sz w:val="40"/>
      <w:szCs w:val="40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FB5377"/>
    <w:rPr>
      <w:rFonts w:asciiTheme="majorHAnsi" w:hAnsiTheme="majorHAnsi" w:cs="Times New Roman (Body CS)"/>
      <w:b/>
      <w:bCs/>
      <w:caps/>
      <w:color w:val="000000" w:themeColor="text1"/>
      <w:spacing w:val="60"/>
      <w:sz w:val="40"/>
      <w:szCs w:val="40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FB5377"/>
    <w:pPr>
      <w:pBdr>
        <w:bottom w:val="single" w:sz="12" w:space="1" w:color="000000" w:themeColor="text1"/>
      </w:pBdr>
      <w:spacing w:line="276" w:lineRule="auto"/>
    </w:pPr>
    <w:rPr>
      <w:rFonts w:cs="CormorantGaramond-SemiBold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B5377"/>
    <w:rPr>
      <w:rFonts w:cs="CormorantGaramond-SemiBold"/>
      <w:sz w:val="20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FB5377"/>
    <w:rPr>
      <w:rFonts w:asciiTheme="minorHAnsi" w:hAnsiTheme="minorHAnsi"/>
      <w:b/>
      <w:i w:val="0"/>
      <w:iCs/>
      <w:caps/>
      <w:smallCaps w:val="0"/>
      <w:spacing w:val="2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B5377"/>
    <w:rPr>
      <w:rFonts w:asciiTheme="majorHAnsi" w:hAnsiTheme="majorHAnsi" w:cs="Times New Roman (Body CS)"/>
      <w:b/>
      <w:bCs/>
      <w:caps/>
      <w:spacing w:val="30"/>
      <w:shd w:val="clear" w:color="auto" w:fill="D9E2F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81F32"/>
    <w:rPr>
      <w:bCs/>
      <w:sz w:val="20"/>
      <w:szCs w:val="20"/>
    </w:rPr>
  </w:style>
  <w:style w:type="paragraph" w:styleId="ListBullet">
    <w:name w:val="List Bullet"/>
    <w:basedOn w:val="Normal"/>
    <w:uiPriority w:val="99"/>
    <w:rsid w:val="00FB5377"/>
    <w:pPr>
      <w:numPr>
        <w:numId w:val="2"/>
      </w:numPr>
      <w:spacing w:before="80"/>
      <w:ind w:left="720"/>
      <w:contextualSpacing/>
    </w:pPr>
  </w:style>
  <w:style w:type="character" w:customStyle="1" w:styleId="BOLDCapitalization">
    <w:name w:val="BOLD Capitalization"/>
    <w:uiPriority w:val="1"/>
    <w:qFormat/>
    <w:rsid w:val="00681F32"/>
    <w:rPr>
      <w:rFonts w:ascii="Gill Sans Nova" w:hAnsi="Gill Sans Nova"/>
      <w:b/>
      <w:caps/>
      <w:smallCaps w:val="0"/>
    </w:rPr>
  </w:style>
  <w:style w:type="character" w:customStyle="1" w:styleId="ALLCAPS">
    <w:name w:val="ALL CAPS"/>
    <w:uiPriority w:val="1"/>
    <w:qFormat/>
    <w:rsid w:val="00681F32"/>
    <w:rPr>
      <w:caps/>
      <w:smallCaps w:val="0"/>
    </w:rPr>
  </w:style>
  <w:style w:type="paragraph" w:customStyle="1" w:styleId="ContactInfo">
    <w:name w:val="Contact Info"/>
    <w:basedOn w:val="Normal"/>
    <w:qFormat/>
    <w:rsid w:val="00410C5F"/>
    <w:pPr>
      <w:spacing w:before="0" w:line="276" w:lineRule="auto"/>
      <w:contextualSpacing/>
      <w:jc w:val="right"/>
    </w:pPr>
    <w:rPr>
      <w:rFonts w:cs="Open Sans"/>
      <w:color w:val="747474" w:themeColor="background2" w:themeShade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github.com/sohailkhan0613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sk581470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50075461\AppData\Roaming\Microsoft\Templates\Modern%20simple%20resume%20for%20IT%20specialist.dotx" TargetMode="External"/></Relationships>
</file>

<file path=word/theme/theme1.xml><?xml version="1.0" encoding="utf-8"?>
<a:theme xmlns:a="http://schemas.openxmlformats.org/drawingml/2006/main" name="Office Theme">
  <a:themeElements>
    <a:clrScheme name="Custom 300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D9E2F2"/>
      </a:accent1>
      <a:accent2>
        <a:srgbClr val="D93E1C"/>
      </a:accent2>
      <a:accent3>
        <a:srgbClr val="EDC4E7"/>
      </a:accent3>
      <a:accent4>
        <a:srgbClr val="4E354B"/>
      </a:accent4>
      <a:accent5>
        <a:srgbClr val="F6E8DD"/>
      </a:accent5>
      <a:accent6>
        <a:srgbClr val="695C21"/>
      </a:accent6>
      <a:hlink>
        <a:srgbClr val="467886"/>
      </a:hlink>
      <a:folHlink>
        <a:srgbClr val="96607D"/>
      </a:folHlink>
    </a:clrScheme>
    <a:fontScheme name="Custom 31">
      <a:majorFont>
        <a:latin typeface="Bahnschrift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DABF2B-545D-49E1-AB80-039B21EE4E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80C97E1B-B454-4DED-B1F3-34450391BF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926C82-C580-4C96-8DDE-44DD30CAB6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C72F2C-7F12-CD49-83C5-6C402A54E79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simple resume for IT specialist.dotx</Template>
  <TotalTime>18</TotalTime>
  <Pages>3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Mohd, Sohail Khan</dc:creator>
  <cp:keywords/>
  <dc:description/>
  <cp:lastModifiedBy>Mohd, Sohail Khan</cp:lastModifiedBy>
  <cp:revision>1</cp:revision>
  <cp:lastPrinted>2022-09-27T08:21:00Z</cp:lastPrinted>
  <dcterms:created xsi:type="dcterms:W3CDTF">2025-08-01T08:28:00Z</dcterms:created>
  <dcterms:modified xsi:type="dcterms:W3CDTF">2025-08-01T08:46:00Z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6490400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